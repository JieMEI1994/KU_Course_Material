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D2C" w:rsidRDefault="00DD4D55" w:rsidP="00046DCC">
      <w:pPr>
        <w:jc w:val="center"/>
      </w:pPr>
      <w:r>
        <w:t xml:space="preserve">U. </w:t>
      </w:r>
      <w:proofErr w:type="spellStart"/>
      <w:r>
        <w:t>Ryukyus</w:t>
      </w:r>
      <w:proofErr w:type="spellEnd"/>
      <w:r>
        <w:t xml:space="preserve"> &amp; Kyoto U Joint </w:t>
      </w:r>
      <w:r w:rsidR="00A45D2C">
        <w:t>Design School 201</w:t>
      </w:r>
      <w:r>
        <w:t>7</w:t>
      </w:r>
      <w:r w:rsidR="00A45D2C">
        <w:t xml:space="preserve"> </w:t>
      </w:r>
      <w:r w:rsidR="001E6297">
        <w:t xml:space="preserve">– </w:t>
      </w:r>
      <w:r w:rsidR="00A45D2C">
        <w:t>Program</w:t>
      </w:r>
      <w:r w:rsidR="001E6297">
        <w:t xml:space="preserve"> Form</w:t>
      </w:r>
    </w:p>
    <w:p w:rsidR="00046DCC" w:rsidRPr="00DD4D55" w:rsidRDefault="00046DCC" w:rsidP="00424385"/>
    <w:p w:rsidR="000D1A44" w:rsidRPr="007F7771" w:rsidRDefault="00046DCC" w:rsidP="009A596D">
      <w:pPr>
        <w:pStyle w:val="ab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ワークショップの目的</w:t>
      </w:r>
      <w:r>
        <w:rPr>
          <w:rFonts w:hint="eastAsia"/>
        </w:rPr>
        <w:t xml:space="preserve"> / Objectives of the workshop</w:t>
      </w:r>
    </w:p>
    <w:p w:rsidR="007F7771" w:rsidRPr="007F7771" w:rsidRDefault="007F7771" w:rsidP="007F7771">
      <w:pPr>
        <w:pStyle w:val="ab"/>
        <w:ind w:leftChars="0" w:left="420"/>
        <w:rPr>
          <w:rFonts w:eastAsia="SimSun"/>
        </w:rPr>
      </w:pPr>
      <w:r>
        <w:rPr>
          <w:rFonts w:hint="eastAsia"/>
        </w:rPr>
        <w:t>テーマ：</w:t>
      </w:r>
      <w:bookmarkStart w:id="0" w:name="_GoBack"/>
      <w:bookmarkEnd w:id="0"/>
      <w:r w:rsidRPr="00411C77">
        <w:rPr>
          <w:rFonts w:hint="eastAsia"/>
        </w:rPr>
        <w:t>子供の貧困</w:t>
      </w:r>
    </w:p>
    <w:p w:rsidR="007F7771" w:rsidRPr="007F7771" w:rsidRDefault="007F7771" w:rsidP="007F7771">
      <w:pPr>
        <w:pStyle w:val="ab"/>
        <w:ind w:leftChars="0" w:left="420"/>
        <w:rPr>
          <w:rFonts w:eastAsia="SimSun" w:hint="eastAsia"/>
        </w:rPr>
      </w:pPr>
      <w:r w:rsidRPr="007F7771">
        <w:rPr>
          <w:rFonts w:eastAsia="SimSun" w:hint="eastAsia"/>
        </w:rPr>
        <w:t>近年、日本では子どもの「貧困率」が上昇している。中でも沖縄県の子どもの貧困率は全国平均の約</w:t>
      </w:r>
      <w:r w:rsidRPr="007F7771">
        <w:rPr>
          <w:rFonts w:eastAsia="SimSun" w:hint="eastAsia"/>
        </w:rPr>
        <w:t>2</w:t>
      </w:r>
      <w:r w:rsidRPr="007F7771">
        <w:rPr>
          <w:rFonts w:eastAsia="SimSun" w:hint="eastAsia"/>
        </w:rPr>
        <w:t>倍に達しており、大きな社会問題となっている。本スクールでは沖縄県やボランティアの協力を得ながら、問題の解決策の提言を目指す。</w:t>
      </w:r>
    </w:p>
    <w:p w:rsidR="009A596D" w:rsidRDefault="009A596D" w:rsidP="00952589">
      <w:pPr>
        <w:pStyle w:val="a"/>
        <w:spacing w:before="72" w:after="72"/>
      </w:pPr>
    </w:p>
    <w:p w:rsidR="00952589" w:rsidRDefault="00952589" w:rsidP="00952589">
      <w:pPr>
        <w:pStyle w:val="a"/>
        <w:spacing w:before="72" w:after="72"/>
      </w:pPr>
    </w:p>
    <w:p w:rsidR="00952589" w:rsidRDefault="00952589" w:rsidP="00952589">
      <w:pPr>
        <w:pStyle w:val="a"/>
        <w:spacing w:before="72" w:after="72"/>
      </w:pPr>
    </w:p>
    <w:p w:rsidR="001E6297" w:rsidRDefault="001E6297" w:rsidP="009A596D"/>
    <w:p w:rsidR="009A596D" w:rsidRDefault="009A596D" w:rsidP="009A596D">
      <w:pPr>
        <w:pStyle w:val="ab"/>
        <w:numPr>
          <w:ilvl w:val="0"/>
          <w:numId w:val="23"/>
        </w:numPr>
        <w:ind w:leftChars="0"/>
      </w:pPr>
      <w:r>
        <w:rPr>
          <w:rFonts w:hint="eastAsia"/>
        </w:rPr>
        <w:t>ワークショップのプログラム</w:t>
      </w:r>
      <w:r>
        <w:rPr>
          <w:rFonts w:hint="eastAsia"/>
        </w:rPr>
        <w:t xml:space="preserve"> / Program of the workshop</w:t>
      </w:r>
    </w:p>
    <w:p w:rsidR="009A596D" w:rsidRDefault="001273A3" w:rsidP="009A596D">
      <w:r>
        <w:t xml:space="preserve">Day 1: </w:t>
      </w:r>
      <w:r w:rsidR="009A596D">
        <w:t>11/</w:t>
      </w:r>
      <w:r>
        <w:t>23</w:t>
      </w:r>
      <w:r w:rsidR="009A596D">
        <w:t xml:space="preserve"> (</w:t>
      </w:r>
      <w:r>
        <w:t>Thu</w:t>
      </w:r>
      <w:r w:rsidR="0016604E">
        <w:t xml:space="preserve">, </w:t>
      </w:r>
      <w:r w:rsidR="0016604E">
        <w:rPr>
          <w:rFonts w:hint="eastAsia"/>
        </w:rPr>
        <w:t xml:space="preserve">public </w:t>
      </w:r>
      <w:r w:rsidR="00C25AAC">
        <w:t>holiday</w:t>
      </w:r>
      <w:r w:rsidR="009A596D">
        <w:t>)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742"/>
        <w:gridCol w:w="5632"/>
        <w:gridCol w:w="3402"/>
      </w:tblGrid>
      <w:tr w:rsidR="003860C4" w:rsidTr="00DF7D2D">
        <w:trPr>
          <w:cantSplit/>
        </w:trPr>
        <w:tc>
          <w:tcPr>
            <w:tcW w:w="742" w:type="dxa"/>
          </w:tcPr>
          <w:p w:rsidR="003860C4" w:rsidRDefault="003860C4" w:rsidP="003860C4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632" w:type="dxa"/>
          </w:tcPr>
          <w:p w:rsidR="003860C4" w:rsidRDefault="003C093A" w:rsidP="003860C4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3402" w:type="dxa"/>
          </w:tcPr>
          <w:p w:rsidR="003860C4" w:rsidRDefault="003860C4" w:rsidP="003860C4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3860C4" w:rsidTr="00DF7D2D">
        <w:trPr>
          <w:cantSplit/>
        </w:trPr>
        <w:tc>
          <w:tcPr>
            <w:tcW w:w="742" w:type="dxa"/>
          </w:tcPr>
          <w:p w:rsidR="003860C4" w:rsidRDefault="002270AF" w:rsidP="00DF7D2D">
            <w:pPr>
              <w:jc w:val="right"/>
            </w:pPr>
            <w:r>
              <w:t>14</w:t>
            </w:r>
            <w:r w:rsidR="003860C4"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5632" w:type="dxa"/>
          </w:tcPr>
          <w:p w:rsidR="003860C4" w:rsidRDefault="003860C4" w:rsidP="00424385">
            <w:r>
              <w:rPr>
                <w:rFonts w:hint="eastAsia"/>
              </w:rPr>
              <w:t>オープニング</w:t>
            </w:r>
            <w:r>
              <w:rPr>
                <w:rFonts w:hint="eastAsia"/>
              </w:rPr>
              <w:t xml:space="preserve"> / Opening</w:t>
            </w:r>
          </w:p>
        </w:tc>
        <w:tc>
          <w:tcPr>
            <w:tcW w:w="3402" w:type="dxa"/>
          </w:tcPr>
          <w:p w:rsidR="003860C4" w:rsidRDefault="003860C4" w:rsidP="003860C4"/>
        </w:tc>
      </w:tr>
      <w:tr w:rsidR="003860C4" w:rsidTr="00DF7D2D">
        <w:trPr>
          <w:cantSplit/>
        </w:trPr>
        <w:tc>
          <w:tcPr>
            <w:tcW w:w="742" w:type="dxa"/>
          </w:tcPr>
          <w:p w:rsidR="003860C4" w:rsidRDefault="002270AF" w:rsidP="00DF7D2D">
            <w:pPr>
              <w:jc w:val="right"/>
            </w:pPr>
            <w:r>
              <w:t>14</w:t>
            </w:r>
            <w:r w:rsidR="003860C4">
              <w:rPr>
                <w:rFonts w:hint="eastAsia"/>
              </w:rPr>
              <w:t>:</w:t>
            </w:r>
            <w:r>
              <w:t>1</w:t>
            </w:r>
            <w:r w:rsidR="003860C4"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3860C4" w:rsidRDefault="003860C4" w:rsidP="00424385">
            <w:r>
              <w:rPr>
                <w:rFonts w:hint="eastAsia"/>
              </w:rPr>
              <w:t>基調講演</w:t>
            </w:r>
            <w:r w:rsidR="002270AF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/ Keynote lecture</w:t>
            </w:r>
            <w:r w:rsidR="002270AF">
              <w:t xml:space="preserve"> 1</w:t>
            </w:r>
          </w:p>
        </w:tc>
        <w:tc>
          <w:tcPr>
            <w:tcW w:w="3402" w:type="dxa"/>
          </w:tcPr>
          <w:p w:rsidR="003860C4" w:rsidRDefault="002270AF" w:rsidP="003860C4">
            <w:r>
              <w:rPr>
                <w:rFonts w:hint="eastAsia"/>
              </w:rPr>
              <w:t>30min + QA 10min</w:t>
            </w:r>
          </w:p>
        </w:tc>
      </w:tr>
      <w:tr w:rsidR="002270AF" w:rsidTr="00DF7D2D">
        <w:trPr>
          <w:cantSplit/>
        </w:trPr>
        <w:tc>
          <w:tcPr>
            <w:tcW w:w="742" w:type="dxa"/>
          </w:tcPr>
          <w:p w:rsidR="002270AF" w:rsidRDefault="002270AF" w:rsidP="00DF7D2D">
            <w:pPr>
              <w:jc w:val="right"/>
            </w:pPr>
            <w:r>
              <w:t>14</w:t>
            </w:r>
            <w:r>
              <w:rPr>
                <w:rFonts w:hint="eastAsia"/>
              </w:rPr>
              <w:t>:</w:t>
            </w: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2270AF" w:rsidRDefault="002270AF" w:rsidP="00424385">
            <w:r>
              <w:rPr>
                <w:rFonts w:hint="eastAsia"/>
              </w:rPr>
              <w:t>基調講演</w:t>
            </w:r>
            <w:r>
              <w:rPr>
                <w:rFonts w:hint="eastAsia"/>
              </w:rPr>
              <w:t>2 / Keynote lecture</w:t>
            </w:r>
            <w:r>
              <w:t xml:space="preserve"> 2</w:t>
            </w:r>
          </w:p>
        </w:tc>
        <w:tc>
          <w:tcPr>
            <w:tcW w:w="3402" w:type="dxa"/>
          </w:tcPr>
          <w:p w:rsidR="002270AF" w:rsidRDefault="002270AF" w:rsidP="003860C4"/>
        </w:tc>
      </w:tr>
      <w:tr w:rsidR="002270AF" w:rsidTr="00DF7D2D">
        <w:trPr>
          <w:cantSplit/>
        </w:trPr>
        <w:tc>
          <w:tcPr>
            <w:tcW w:w="742" w:type="dxa"/>
          </w:tcPr>
          <w:p w:rsidR="002270AF" w:rsidRDefault="002270AF" w:rsidP="00DF7D2D">
            <w:pPr>
              <w:jc w:val="right"/>
            </w:pPr>
            <w:r>
              <w:t>15:3</w:t>
            </w:r>
            <w:r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2270AF" w:rsidRDefault="002270AF" w:rsidP="00424385">
            <w:r>
              <w:rPr>
                <w:rFonts w:hint="eastAsia"/>
              </w:rPr>
              <w:t>基調講演</w:t>
            </w:r>
            <w:r>
              <w:rPr>
                <w:rFonts w:hint="eastAsia"/>
              </w:rPr>
              <w:t>3 / Keynote lecture</w:t>
            </w:r>
            <w:r>
              <w:t xml:space="preserve"> 3</w:t>
            </w:r>
          </w:p>
        </w:tc>
        <w:tc>
          <w:tcPr>
            <w:tcW w:w="3402" w:type="dxa"/>
          </w:tcPr>
          <w:p w:rsidR="002270AF" w:rsidRDefault="002270AF" w:rsidP="003860C4"/>
        </w:tc>
      </w:tr>
      <w:tr w:rsidR="00A84587" w:rsidTr="00DF7D2D">
        <w:trPr>
          <w:cantSplit/>
          <w:trHeight w:val="4684"/>
        </w:trPr>
        <w:tc>
          <w:tcPr>
            <w:tcW w:w="742" w:type="dxa"/>
          </w:tcPr>
          <w:p w:rsidR="00A84587" w:rsidRDefault="002270AF" w:rsidP="00DF7D2D">
            <w:pPr>
              <w:jc w:val="right"/>
            </w:pPr>
            <w:r>
              <w:t>16</w:t>
            </w:r>
            <w:r w:rsidR="00A84587">
              <w:rPr>
                <w:rFonts w:hint="eastAsia"/>
              </w:rPr>
              <w:t>:</w:t>
            </w:r>
            <w:r>
              <w:t>1</w:t>
            </w:r>
            <w:r w:rsidR="00A84587"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A84587" w:rsidRDefault="00A84587" w:rsidP="00A84587"/>
        </w:tc>
        <w:tc>
          <w:tcPr>
            <w:tcW w:w="3402" w:type="dxa"/>
          </w:tcPr>
          <w:p w:rsidR="00A84587" w:rsidRDefault="00A84587" w:rsidP="00A84587"/>
        </w:tc>
      </w:tr>
      <w:tr w:rsidR="00A84587" w:rsidTr="00DF7D2D">
        <w:trPr>
          <w:cantSplit/>
          <w:trHeight w:val="70"/>
        </w:trPr>
        <w:tc>
          <w:tcPr>
            <w:tcW w:w="742" w:type="dxa"/>
          </w:tcPr>
          <w:p w:rsidR="00A84587" w:rsidRDefault="002270AF" w:rsidP="00A84587">
            <w:r>
              <w:t>18:00</w:t>
            </w:r>
          </w:p>
        </w:tc>
        <w:tc>
          <w:tcPr>
            <w:tcW w:w="5632" w:type="dxa"/>
          </w:tcPr>
          <w:p w:rsidR="00A84587" w:rsidRDefault="002270AF" w:rsidP="00A84587">
            <w:r>
              <w:t>E</w:t>
            </w:r>
            <w:r>
              <w:rPr>
                <w:rFonts w:hint="eastAsia"/>
              </w:rPr>
              <w:t>nd</w:t>
            </w:r>
            <w:r>
              <w:t xml:space="preserve"> of day 1</w:t>
            </w:r>
          </w:p>
        </w:tc>
        <w:tc>
          <w:tcPr>
            <w:tcW w:w="3402" w:type="dxa"/>
          </w:tcPr>
          <w:p w:rsidR="00A84587" w:rsidRDefault="00A84587" w:rsidP="00A84587"/>
        </w:tc>
      </w:tr>
    </w:tbl>
    <w:p w:rsidR="00046DCC" w:rsidRDefault="00046DCC" w:rsidP="00424385"/>
    <w:p w:rsidR="002270AF" w:rsidRDefault="002270AF" w:rsidP="00424385">
      <w:r>
        <w:t>(</w:t>
      </w:r>
      <w:r>
        <w:rPr>
          <w:rFonts w:hint="eastAsia"/>
        </w:rPr>
        <w:t>11/2</w:t>
      </w:r>
      <w:r>
        <w:t>4 (Fri): Kyoto U only)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709"/>
        <w:gridCol w:w="5665"/>
        <w:gridCol w:w="3402"/>
      </w:tblGrid>
      <w:tr w:rsidR="002270AF" w:rsidTr="00DF7D2D">
        <w:trPr>
          <w:cantSplit/>
        </w:trPr>
        <w:tc>
          <w:tcPr>
            <w:tcW w:w="709" w:type="dxa"/>
          </w:tcPr>
          <w:p w:rsidR="002270AF" w:rsidRDefault="002270AF" w:rsidP="00A16618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665" w:type="dxa"/>
          </w:tcPr>
          <w:p w:rsidR="002270AF" w:rsidRDefault="003C093A" w:rsidP="00A16618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:rsidR="002270AF" w:rsidRDefault="002270AF" w:rsidP="00A16618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2270AF" w:rsidTr="00DF7D2D">
        <w:trPr>
          <w:cantSplit/>
          <w:trHeight w:val="2781"/>
        </w:trPr>
        <w:tc>
          <w:tcPr>
            <w:tcW w:w="709" w:type="dxa"/>
          </w:tcPr>
          <w:p w:rsidR="002270AF" w:rsidRDefault="002270AF" w:rsidP="00DF7D2D">
            <w:pPr>
              <w:jc w:val="right"/>
            </w:pPr>
          </w:p>
        </w:tc>
        <w:tc>
          <w:tcPr>
            <w:tcW w:w="5665" w:type="dxa"/>
          </w:tcPr>
          <w:p w:rsidR="002270AF" w:rsidRDefault="002270AF" w:rsidP="00A16618"/>
        </w:tc>
        <w:tc>
          <w:tcPr>
            <w:tcW w:w="3402" w:type="dxa"/>
          </w:tcPr>
          <w:p w:rsidR="002270AF" w:rsidRDefault="002270AF" w:rsidP="00A16618"/>
        </w:tc>
      </w:tr>
    </w:tbl>
    <w:p w:rsidR="002270AF" w:rsidRDefault="002270AF">
      <w:pPr>
        <w:widowControl/>
        <w:jc w:val="left"/>
      </w:pPr>
      <w:r>
        <w:br w:type="page"/>
      </w:r>
    </w:p>
    <w:p w:rsidR="009A596D" w:rsidRDefault="001273A3" w:rsidP="009A596D">
      <w:r>
        <w:lastRenderedPageBreak/>
        <w:t xml:space="preserve">Day 2: </w:t>
      </w:r>
      <w:r w:rsidR="00A84587">
        <w:t>11/</w:t>
      </w:r>
      <w:r>
        <w:t>25</w:t>
      </w:r>
      <w:r w:rsidR="009A596D">
        <w:t xml:space="preserve"> (</w:t>
      </w:r>
      <w:r>
        <w:t>Sat</w:t>
      </w:r>
      <w:r w:rsidR="009A596D">
        <w:t>)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742"/>
        <w:gridCol w:w="5632"/>
        <w:gridCol w:w="3402"/>
      </w:tblGrid>
      <w:tr w:rsidR="003860C4" w:rsidTr="00DF7D2D">
        <w:trPr>
          <w:cantSplit/>
        </w:trPr>
        <w:tc>
          <w:tcPr>
            <w:tcW w:w="742" w:type="dxa"/>
          </w:tcPr>
          <w:p w:rsidR="003860C4" w:rsidRDefault="003860C4" w:rsidP="003860C4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632" w:type="dxa"/>
          </w:tcPr>
          <w:p w:rsidR="003860C4" w:rsidRDefault="003C093A" w:rsidP="003860C4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3402" w:type="dxa"/>
          </w:tcPr>
          <w:p w:rsidR="003860C4" w:rsidRDefault="003860C4" w:rsidP="003860C4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3860C4" w:rsidTr="00DF7D2D">
        <w:trPr>
          <w:cantSplit/>
          <w:trHeight w:val="7328"/>
        </w:trPr>
        <w:tc>
          <w:tcPr>
            <w:tcW w:w="742" w:type="dxa"/>
          </w:tcPr>
          <w:p w:rsidR="003860C4" w:rsidRDefault="003860C4" w:rsidP="00DF7D2D">
            <w:pPr>
              <w:jc w:val="right"/>
            </w:pPr>
            <w:r>
              <w:rPr>
                <w:rFonts w:hint="eastAsia"/>
              </w:rPr>
              <w:t>9:</w:t>
            </w:r>
            <w:r w:rsidR="002270AF">
              <w:t>3</w:t>
            </w:r>
            <w:r w:rsidR="003C093A"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3860C4" w:rsidRDefault="003860C4" w:rsidP="005B5199"/>
        </w:tc>
        <w:tc>
          <w:tcPr>
            <w:tcW w:w="3402" w:type="dxa"/>
          </w:tcPr>
          <w:p w:rsidR="003860C4" w:rsidRDefault="003860C4" w:rsidP="005B5199"/>
        </w:tc>
      </w:tr>
      <w:tr w:rsidR="002270AF" w:rsidTr="00DF7D2D">
        <w:trPr>
          <w:cantSplit/>
          <w:trHeight w:val="234"/>
        </w:trPr>
        <w:tc>
          <w:tcPr>
            <w:tcW w:w="742" w:type="dxa"/>
          </w:tcPr>
          <w:p w:rsidR="002270AF" w:rsidRDefault="002270AF" w:rsidP="002270AF">
            <w:r>
              <w:t>18:00</w:t>
            </w:r>
          </w:p>
        </w:tc>
        <w:tc>
          <w:tcPr>
            <w:tcW w:w="5632" w:type="dxa"/>
          </w:tcPr>
          <w:p w:rsidR="002270AF" w:rsidRDefault="002270AF" w:rsidP="002270AF">
            <w:r>
              <w:t>E</w:t>
            </w:r>
            <w:r>
              <w:rPr>
                <w:rFonts w:hint="eastAsia"/>
              </w:rPr>
              <w:t>nd</w:t>
            </w:r>
            <w:r>
              <w:t xml:space="preserve"> of day 2</w:t>
            </w:r>
          </w:p>
        </w:tc>
        <w:tc>
          <w:tcPr>
            <w:tcW w:w="3402" w:type="dxa"/>
          </w:tcPr>
          <w:p w:rsidR="002270AF" w:rsidRDefault="002270AF" w:rsidP="002270AF"/>
        </w:tc>
      </w:tr>
    </w:tbl>
    <w:p w:rsidR="000D1A44" w:rsidRPr="000F18D6" w:rsidRDefault="000D1A44" w:rsidP="00424385"/>
    <w:p w:rsidR="009A596D" w:rsidRDefault="001273A3" w:rsidP="009A596D">
      <w:r>
        <w:t>Day 3: 11/26 (Sun</w:t>
      </w:r>
      <w:r w:rsidR="009A596D">
        <w:t>)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742"/>
        <w:gridCol w:w="5632"/>
        <w:gridCol w:w="3402"/>
      </w:tblGrid>
      <w:tr w:rsidR="00FE2CC0" w:rsidTr="00DF7D2D">
        <w:trPr>
          <w:cantSplit/>
        </w:trPr>
        <w:tc>
          <w:tcPr>
            <w:tcW w:w="742" w:type="dxa"/>
          </w:tcPr>
          <w:p w:rsidR="00FE2CC0" w:rsidRDefault="00FE2CC0" w:rsidP="00FE2CC0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632" w:type="dxa"/>
          </w:tcPr>
          <w:p w:rsidR="00FE2CC0" w:rsidRDefault="003C093A" w:rsidP="00FE2CC0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3402" w:type="dxa"/>
          </w:tcPr>
          <w:p w:rsidR="00FE2CC0" w:rsidRDefault="00FE2CC0" w:rsidP="00FE2CC0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174A7D" w:rsidTr="00DF7D2D">
        <w:trPr>
          <w:cantSplit/>
          <w:trHeight w:val="2775"/>
        </w:trPr>
        <w:tc>
          <w:tcPr>
            <w:tcW w:w="742" w:type="dxa"/>
          </w:tcPr>
          <w:p w:rsidR="00174A7D" w:rsidRDefault="00174A7D" w:rsidP="00DF7D2D">
            <w:pPr>
              <w:jc w:val="right"/>
            </w:pPr>
            <w:r>
              <w:t>9:30</w:t>
            </w:r>
          </w:p>
        </w:tc>
        <w:tc>
          <w:tcPr>
            <w:tcW w:w="5632" w:type="dxa"/>
          </w:tcPr>
          <w:p w:rsidR="00174A7D" w:rsidRDefault="00174A7D" w:rsidP="00174A7D"/>
        </w:tc>
        <w:tc>
          <w:tcPr>
            <w:tcW w:w="3402" w:type="dxa"/>
          </w:tcPr>
          <w:p w:rsidR="00174A7D" w:rsidRDefault="00174A7D" w:rsidP="00174A7D"/>
        </w:tc>
      </w:tr>
      <w:tr w:rsidR="003860C4" w:rsidTr="00DF7D2D">
        <w:trPr>
          <w:cantSplit/>
        </w:trPr>
        <w:tc>
          <w:tcPr>
            <w:tcW w:w="742" w:type="dxa"/>
          </w:tcPr>
          <w:p w:rsidR="003860C4" w:rsidRDefault="00174A7D" w:rsidP="00DF7D2D">
            <w:pPr>
              <w:jc w:val="right"/>
            </w:pPr>
            <w:r>
              <w:t>14:3</w:t>
            </w:r>
            <w:r w:rsidR="00A84587">
              <w:t>0</w:t>
            </w:r>
          </w:p>
        </w:tc>
        <w:tc>
          <w:tcPr>
            <w:tcW w:w="5632" w:type="dxa"/>
          </w:tcPr>
          <w:p w:rsidR="003860C4" w:rsidRDefault="00873869" w:rsidP="00873869">
            <w:r>
              <w:rPr>
                <w:rFonts w:hint="eastAsia"/>
              </w:rPr>
              <w:t>休憩・タイトル確認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174A7D">
              <w:rPr>
                <w:rFonts w:hint="eastAsia"/>
              </w:rPr>
              <w:t xml:space="preserve">Break &amp; </w:t>
            </w:r>
            <w:r>
              <w:t xml:space="preserve">title </w:t>
            </w:r>
            <w:r w:rsidR="00174A7D">
              <w:rPr>
                <w:rFonts w:hint="eastAsia"/>
              </w:rPr>
              <w:t>submission</w:t>
            </w:r>
          </w:p>
        </w:tc>
        <w:tc>
          <w:tcPr>
            <w:tcW w:w="3402" w:type="dxa"/>
          </w:tcPr>
          <w:p w:rsidR="003860C4" w:rsidRDefault="003860C4" w:rsidP="003860C4"/>
        </w:tc>
      </w:tr>
      <w:tr w:rsidR="003860C4" w:rsidTr="00DF7D2D">
        <w:trPr>
          <w:cantSplit/>
        </w:trPr>
        <w:tc>
          <w:tcPr>
            <w:tcW w:w="742" w:type="dxa"/>
          </w:tcPr>
          <w:p w:rsidR="003860C4" w:rsidRDefault="00A84587" w:rsidP="00DF7D2D">
            <w:pPr>
              <w:jc w:val="right"/>
            </w:pPr>
            <w:r>
              <w:rPr>
                <w:rFonts w:hint="eastAsia"/>
              </w:rPr>
              <w:t>1</w:t>
            </w:r>
            <w:r w:rsidR="00174A7D">
              <w:t>4</w:t>
            </w:r>
            <w:r w:rsidR="003860C4">
              <w:rPr>
                <w:rFonts w:hint="eastAsia"/>
              </w:rPr>
              <w:t>:</w:t>
            </w:r>
            <w:r w:rsidR="00174A7D">
              <w:t>5</w:t>
            </w:r>
            <w:r w:rsidR="003860C4"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3860C4" w:rsidRDefault="003860C4" w:rsidP="00217235">
            <w:r>
              <w:rPr>
                <w:rFonts w:hint="eastAsia"/>
              </w:rPr>
              <w:t>発表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Presentation</w:t>
            </w:r>
          </w:p>
        </w:tc>
        <w:tc>
          <w:tcPr>
            <w:tcW w:w="3402" w:type="dxa"/>
          </w:tcPr>
          <w:p w:rsidR="003860C4" w:rsidRDefault="003860C4" w:rsidP="00FE2CC0"/>
        </w:tc>
      </w:tr>
      <w:tr w:rsidR="00174A7D" w:rsidTr="00DF7D2D">
        <w:trPr>
          <w:cantSplit/>
        </w:trPr>
        <w:tc>
          <w:tcPr>
            <w:tcW w:w="742" w:type="dxa"/>
          </w:tcPr>
          <w:p w:rsidR="00174A7D" w:rsidRDefault="00174A7D" w:rsidP="00DF7D2D">
            <w:pPr>
              <w:jc w:val="right"/>
            </w:pPr>
            <w:r>
              <w:rPr>
                <w:rFonts w:hint="eastAsia"/>
              </w:rPr>
              <w:t>17:00</w:t>
            </w:r>
          </w:p>
        </w:tc>
        <w:tc>
          <w:tcPr>
            <w:tcW w:w="5632" w:type="dxa"/>
          </w:tcPr>
          <w:p w:rsidR="00174A7D" w:rsidRDefault="00174A7D" w:rsidP="00217235">
            <w:r>
              <w:rPr>
                <w:rFonts w:hint="eastAsia"/>
              </w:rPr>
              <w:t>講評・表彰式</w:t>
            </w:r>
            <w:r>
              <w:rPr>
                <w:rFonts w:hint="eastAsia"/>
              </w:rPr>
              <w:t xml:space="preserve"> / </w:t>
            </w:r>
            <w:r w:rsidR="00A7625D">
              <w:rPr>
                <w:rFonts w:hint="eastAsia"/>
              </w:rPr>
              <w:t>Comments</w:t>
            </w:r>
            <w:r w:rsidR="00A7625D">
              <w:t xml:space="preserve"> and awards</w:t>
            </w:r>
          </w:p>
        </w:tc>
        <w:tc>
          <w:tcPr>
            <w:tcW w:w="3402" w:type="dxa"/>
          </w:tcPr>
          <w:p w:rsidR="00174A7D" w:rsidRDefault="00174A7D" w:rsidP="00FE2CC0"/>
        </w:tc>
      </w:tr>
      <w:tr w:rsidR="00A7625D" w:rsidTr="00DF7D2D">
        <w:trPr>
          <w:cantSplit/>
        </w:trPr>
        <w:tc>
          <w:tcPr>
            <w:tcW w:w="742" w:type="dxa"/>
          </w:tcPr>
          <w:p w:rsidR="00A7625D" w:rsidRDefault="00873869" w:rsidP="00DF7D2D">
            <w:pPr>
              <w:jc w:val="right"/>
            </w:pPr>
            <w:r>
              <w:rPr>
                <w:rFonts w:hint="eastAsia"/>
              </w:rPr>
              <w:t>17: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A7625D" w:rsidRDefault="00A7625D" w:rsidP="00873869">
            <w:r>
              <w:rPr>
                <w:rFonts w:hint="eastAsia"/>
              </w:rPr>
              <w:t>振り返り・懇談会</w:t>
            </w:r>
            <w:r>
              <w:rPr>
                <w:rFonts w:hint="eastAsia"/>
              </w:rPr>
              <w:t xml:space="preserve"> </w:t>
            </w:r>
            <w:r w:rsidR="00873869">
              <w:t>/ Debrief</w:t>
            </w:r>
          </w:p>
        </w:tc>
        <w:tc>
          <w:tcPr>
            <w:tcW w:w="3402" w:type="dxa"/>
          </w:tcPr>
          <w:p w:rsidR="00A7625D" w:rsidRDefault="00A7625D" w:rsidP="00FE2CC0"/>
        </w:tc>
      </w:tr>
      <w:tr w:rsidR="00D42F81" w:rsidTr="00DF7D2D">
        <w:trPr>
          <w:cantSplit/>
        </w:trPr>
        <w:tc>
          <w:tcPr>
            <w:tcW w:w="742" w:type="dxa"/>
          </w:tcPr>
          <w:p w:rsidR="00D42F81" w:rsidRDefault="00D42F81" w:rsidP="00DF7D2D">
            <w:pPr>
              <w:jc w:val="right"/>
            </w:pPr>
            <w:r>
              <w:rPr>
                <w:rFonts w:hint="eastAsia"/>
              </w:rPr>
              <w:t>18:00</w:t>
            </w:r>
          </w:p>
        </w:tc>
        <w:tc>
          <w:tcPr>
            <w:tcW w:w="5632" w:type="dxa"/>
          </w:tcPr>
          <w:p w:rsidR="00D42F81" w:rsidRDefault="00D42F81" w:rsidP="008F369F">
            <w:r>
              <w:rPr>
                <w:rFonts w:hint="eastAsia"/>
              </w:rPr>
              <w:t xml:space="preserve">End of </w:t>
            </w:r>
            <w:r w:rsidR="008F369F">
              <w:t>Design Sc</w:t>
            </w:r>
            <w:r>
              <w:rPr>
                <w:rFonts w:hint="eastAsia"/>
              </w:rPr>
              <w:t>hool</w:t>
            </w:r>
          </w:p>
        </w:tc>
        <w:tc>
          <w:tcPr>
            <w:tcW w:w="3402" w:type="dxa"/>
          </w:tcPr>
          <w:p w:rsidR="00D42F81" w:rsidRDefault="00D42F81" w:rsidP="00FE2CC0"/>
        </w:tc>
      </w:tr>
    </w:tbl>
    <w:p w:rsidR="00424385" w:rsidRDefault="00424385" w:rsidP="00424385"/>
    <w:sectPr w:rsidR="00424385" w:rsidSect="008F261A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3EF" w:rsidRDefault="002F43EF" w:rsidP="00C332BD">
      <w:r>
        <w:separator/>
      </w:r>
    </w:p>
  </w:endnote>
  <w:endnote w:type="continuationSeparator" w:id="0">
    <w:p w:rsidR="002F43EF" w:rsidRDefault="002F43EF" w:rsidP="00C3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3EF" w:rsidRDefault="002F43EF" w:rsidP="00C332BD">
      <w:r>
        <w:separator/>
      </w:r>
    </w:p>
  </w:footnote>
  <w:footnote w:type="continuationSeparator" w:id="0">
    <w:p w:rsidR="002F43EF" w:rsidRDefault="002F43EF" w:rsidP="00C3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8DCD35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6526C23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921C9E6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D966A81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D56AE41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58C18B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410222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714803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B0A9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4444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2143557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DA447A9"/>
    <w:multiLevelType w:val="hybridMultilevel"/>
    <w:tmpl w:val="E6640AC2"/>
    <w:lvl w:ilvl="0" w:tplc="CC206D3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6B109B5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B34633"/>
    <w:multiLevelType w:val="hybridMultilevel"/>
    <w:tmpl w:val="7B140ECE"/>
    <w:lvl w:ilvl="0" w:tplc="E0CCB702">
      <w:start w:val="17"/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D845B12"/>
    <w:multiLevelType w:val="multilevel"/>
    <w:tmpl w:val="18FA74FC"/>
    <w:styleLink w:val="1"/>
    <w:lvl w:ilvl="0">
      <w:start w:val="1"/>
      <w:numFmt w:val="bullet"/>
      <w:pStyle w:val="a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kern w:val="2"/>
        <w:sz w:val="22"/>
      </w:rPr>
    </w:lvl>
    <w:lvl w:ilvl="1">
      <w:start w:val="1"/>
      <w:numFmt w:val="bullet"/>
      <w:lvlText w:val="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18"/>
        </w:tabs>
        <w:ind w:left="1418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1814" w:hanging="226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211"/>
        </w:tabs>
        <w:ind w:left="2211" w:hanging="22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005"/>
        </w:tabs>
        <w:ind w:left="3005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402"/>
        </w:tabs>
        <w:ind w:left="3402" w:hanging="227"/>
      </w:pPr>
      <w:rPr>
        <w:rFonts w:ascii="Symbol" w:hAnsi="Symbol" w:hint="default"/>
      </w:rPr>
    </w:lvl>
  </w:abstractNum>
  <w:abstractNum w:abstractNumId="15">
    <w:nsid w:val="3C122C6A"/>
    <w:multiLevelType w:val="multilevel"/>
    <w:tmpl w:val="18FA74FC"/>
    <w:numStyleLink w:val="1"/>
  </w:abstractNum>
  <w:abstractNum w:abstractNumId="16">
    <w:nsid w:val="4B9D7BFE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D66C80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F0A2F10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9DE140A"/>
    <w:multiLevelType w:val="hybridMultilevel"/>
    <w:tmpl w:val="CD4A126C"/>
    <w:lvl w:ilvl="0" w:tplc="51660FB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7ED90F92"/>
    <w:multiLevelType w:val="multilevel"/>
    <w:tmpl w:val="31C2633C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asciiTheme="majorHAnsi" w:eastAsiaTheme="majorEastAsia" w:hAnsiTheme="majorHAnsi" w:hint="default"/>
        <w:b w:val="0"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Theme="majorHAnsi" w:eastAsiaTheme="majorEastAsia" w:hAnsiTheme="majorHAnsi" w:hint="default"/>
        <w:b w:val="0"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Theme="majorHAnsi" w:eastAsiaTheme="majorEastAsia" w:hAnsiTheme="majorHAns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4"/>
  </w:num>
  <w:num w:numId="5">
    <w:abstractNumId w:val="15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2"/>
  </w:num>
  <w:num w:numId="18">
    <w:abstractNumId w:val="20"/>
  </w:num>
  <w:num w:numId="19">
    <w:abstractNumId w:val="10"/>
  </w:num>
  <w:num w:numId="20">
    <w:abstractNumId w:val="18"/>
  </w:num>
  <w:num w:numId="21">
    <w:abstractNumId w:val="17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44"/>
    <w:rsid w:val="00001DA4"/>
    <w:rsid w:val="000151B6"/>
    <w:rsid w:val="0002024E"/>
    <w:rsid w:val="0002426E"/>
    <w:rsid w:val="0002631A"/>
    <w:rsid w:val="000319A7"/>
    <w:rsid w:val="000357E6"/>
    <w:rsid w:val="00036D36"/>
    <w:rsid w:val="000402B7"/>
    <w:rsid w:val="000452C3"/>
    <w:rsid w:val="0004616D"/>
    <w:rsid w:val="00046DCC"/>
    <w:rsid w:val="00054C0E"/>
    <w:rsid w:val="00055E7D"/>
    <w:rsid w:val="000579D4"/>
    <w:rsid w:val="0006259C"/>
    <w:rsid w:val="00075652"/>
    <w:rsid w:val="000843D8"/>
    <w:rsid w:val="000975B1"/>
    <w:rsid w:val="000A1235"/>
    <w:rsid w:val="000B525D"/>
    <w:rsid w:val="000C7E1D"/>
    <w:rsid w:val="000D1A44"/>
    <w:rsid w:val="000D4824"/>
    <w:rsid w:val="000F18D6"/>
    <w:rsid w:val="000F3504"/>
    <w:rsid w:val="000F418B"/>
    <w:rsid w:val="000F47E7"/>
    <w:rsid w:val="00112083"/>
    <w:rsid w:val="00126ED0"/>
    <w:rsid w:val="001273A3"/>
    <w:rsid w:val="0013037C"/>
    <w:rsid w:val="00134514"/>
    <w:rsid w:val="00154BA8"/>
    <w:rsid w:val="00156E52"/>
    <w:rsid w:val="00160F82"/>
    <w:rsid w:val="001614B0"/>
    <w:rsid w:val="0016604E"/>
    <w:rsid w:val="00170510"/>
    <w:rsid w:val="00174A7D"/>
    <w:rsid w:val="00180AFF"/>
    <w:rsid w:val="00182E02"/>
    <w:rsid w:val="0019752D"/>
    <w:rsid w:val="001B44AF"/>
    <w:rsid w:val="001B52C3"/>
    <w:rsid w:val="001D092F"/>
    <w:rsid w:val="001E6297"/>
    <w:rsid w:val="001F21C0"/>
    <w:rsid w:val="001F4278"/>
    <w:rsid w:val="0020192F"/>
    <w:rsid w:val="002028D4"/>
    <w:rsid w:val="002046F2"/>
    <w:rsid w:val="00206EE2"/>
    <w:rsid w:val="00210F0A"/>
    <w:rsid w:val="0021238E"/>
    <w:rsid w:val="00217235"/>
    <w:rsid w:val="002270AF"/>
    <w:rsid w:val="00231906"/>
    <w:rsid w:val="00232153"/>
    <w:rsid w:val="0023621D"/>
    <w:rsid w:val="00236E7A"/>
    <w:rsid w:val="002414A2"/>
    <w:rsid w:val="00246DA1"/>
    <w:rsid w:val="00255C4B"/>
    <w:rsid w:val="00256778"/>
    <w:rsid w:val="00257534"/>
    <w:rsid w:val="00260B97"/>
    <w:rsid w:val="0026147A"/>
    <w:rsid w:val="002673B6"/>
    <w:rsid w:val="0027366F"/>
    <w:rsid w:val="00275496"/>
    <w:rsid w:val="00283B7E"/>
    <w:rsid w:val="00286625"/>
    <w:rsid w:val="00290967"/>
    <w:rsid w:val="00293D2D"/>
    <w:rsid w:val="00294541"/>
    <w:rsid w:val="002A32D7"/>
    <w:rsid w:val="002A793A"/>
    <w:rsid w:val="002B161A"/>
    <w:rsid w:val="002C0C8F"/>
    <w:rsid w:val="002C671A"/>
    <w:rsid w:val="002F43EF"/>
    <w:rsid w:val="0030155C"/>
    <w:rsid w:val="0030718F"/>
    <w:rsid w:val="0031681D"/>
    <w:rsid w:val="00317F6B"/>
    <w:rsid w:val="003215F9"/>
    <w:rsid w:val="00321A4D"/>
    <w:rsid w:val="00321D92"/>
    <w:rsid w:val="00322AFF"/>
    <w:rsid w:val="00330F7F"/>
    <w:rsid w:val="00347619"/>
    <w:rsid w:val="00351AAF"/>
    <w:rsid w:val="003544FF"/>
    <w:rsid w:val="0037352A"/>
    <w:rsid w:val="003737EC"/>
    <w:rsid w:val="00374821"/>
    <w:rsid w:val="0038043A"/>
    <w:rsid w:val="00381265"/>
    <w:rsid w:val="003860C4"/>
    <w:rsid w:val="003930A8"/>
    <w:rsid w:val="003934B3"/>
    <w:rsid w:val="0039361A"/>
    <w:rsid w:val="00397BBF"/>
    <w:rsid w:val="003A0F46"/>
    <w:rsid w:val="003B0193"/>
    <w:rsid w:val="003B698B"/>
    <w:rsid w:val="003C093A"/>
    <w:rsid w:val="003C0BD5"/>
    <w:rsid w:val="003C1689"/>
    <w:rsid w:val="003C18FE"/>
    <w:rsid w:val="003C7483"/>
    <w:rsid w:val="003D419D"/>
    <w:rsid w:val="003D4711"/>
    <w:rsid w:val="003D4B56"/>
    <w:rsid w:val="003D4B7A"/>
    <w:rsid w:val="003D569D"/>
    <w:rsid w:val="003E3D14"/>
    <w:rsid w:val="003F5E7C"/>
    <w:rsid w:val="003F65E4"/>
    <w:rsid w:val="00400BED"/>
    <w:rsid w:val="0041096D"/>
    <w:rsid w:val="00414321"/>
    <w:rsid w:val="004229DE"/>
    <w:rsid w:val="0042363D"/>
    <w:rsid w:val="00424385"/>
    <w:rsid w:val="00424904"/>
    <w:rsid w:val="00425A13"/>
    <w:rsid w:val="00431510"/>
    <w:rsid w:val="00433D44"/>
    <w:rsid w:val="004472C9"/>
    <w:rsid w:val="00453882"/>
    <w:rsid w:val="00454B7E"/>
    <w:rsid w:val="00460658"/>
    <w:rsid w:val="00462567"/>
    <w:rsid w:val="00462BD8"/>
    <w:rsid w:val="0046459E"/>
    <w:rsid w:val="00465F3C"/>
    <w:rsid w:val="00467A28"/>
    <w:rsid w:val="004719B1"/>
    <w:rsid w:val="00475689"/>
    <w:rsid w:val="00475C10"/>
    <w:rsid w:val="00477296"/>
    <w:rsid w:val="00482793"/>
    <w:rsid w:val="004837DE"/>
    <w:rsid w:val="0048406A"/>
    <w:rsid w:val="004B5507"/>
    <w:rsid w:val="004C1E65"/>
    <w:rsid w:val="004C2BF2"/>
    <w:rsid w:val="004C477B"/>
    <w:rsid w:val="004D6A3F"/>
    <w:rsid w:val="004E0865"/>
    <w:rsid w:val="004F0DA4"/>
    <w:rsid w:val="004F54DB"/>
    <w:rsid w:val="005033CE"/>
    <w:rsid w:val="0050394B"/>
    <w:rsid w:val="0050713D"/>
    <w:rsid w:val="00507DA6"/>
    <w:rsid w:val="00527AA0"/>
    <w:rsid w:val="00530A65"/>
    <w:rsid w:val="00541706"/>
    <w:rsid w:val="0054479E"/>
    <w:rsid w:val="00563F5C"/>
    <w:rsid w:val="0056676A"/>
    <w:rsid w:val="00573883"/>
    <w:rsid w:val="00573A8B"/>
    <w:rsid w:val="005764BA"/>
    <w:rsid w:val="00581476"/>
    <w:rsid w:val="00582261"/>
    <w:rsid w:val="0058386D"/>
    <w:rsid w:val="00585E27"/>
    <w:rsid w:val="005B0DEF"/>
    <w:rsid w:val="005B2F42"/>
    <w:rsid w:val="005C0C0E"/>
    <w:rsid w:val="005C0D36"/>
    <w:rsid w:val="005D2D52"/>
    <w:rsid w:val="005D5D4C"/>
    <w:rsid w:val="005D68E6"/>
    <w:rsid w:val="005D7E4C"/>
    <w:rsid w:val="005F2465"/>
    <w:rsid w:val="005F4363"/>
    <w:rsid w:val="00607807"/>
    <w:rsid w:val="0061021B"/>
    <w:rsid w:val="006300E5"/>
    <w:rsid w:val="006305FB"/>
    <w:rsid w:val="00646039"/>
    <w:rsid w:val="00647562"/>
    <w:rsid w:val="00650ECE"/>
    <w:rsid w:val="0065218A"/>
    <w:rsid w:val="0065427A"/>
    <w:rsid w:val="00654569"/>
    <w:rsid w:val="006546EA"/>
    <w:rsid w:val="006640FD"/>
    <w:rsid w:val="00667D3D"/>
    <w:rsid w:val="00675E2F"/>
    <w:rsid w:val="00696D7E"/>
    <w:rsid w:val="0069730F"/>
    <w:rsid w:val="006A3F47"/>
    <w:rsid w:val="006A48D4"/>
    <w:rsid w:val="006A7F97"/>
    <w:rsid w:val="006B64AD"/>
    <w:rsid w:val="006C7E15"/>
    <w:rsid w:val="006F09DE"/>
    <w:rsid w:val="006F2AD7"/>
    <w:rsid w:val="006F2BB9"/>
    <w:rsid w:val="006F3B9E"/>
    <w:rsid w:val="00715188"/>
    <w:rsid w:val="007409EA"/>
    <w:rsid w:val="00744016"/>
    <w:rsid w:val="0074568A"/>
    <w:rsid w:val="00747D78"/>
    <w:rsid w:val="00760C19"/>
    <w:rsid w:val="007635F5"/>
    <w:rsid w:val="00767965"/>
    <w:rsid w:val="007738E1"/>
    <w:rsid w:val="00773EE1"/>
    <w:rsid w:val="00786964"/>
    <w:rsid w:val="007A255D"/>
    <w:rsid w:val="007A266F"/>
    <w:rsid w:val="007A5DB6"/>
    <w:rsid w:val="007A7F93"/>
    <w:rsid w:val="007C1E91"/>
    <w:rsid w:val="007C265A"/>
    <w:rsid w:val="007C5648"/>
    <w:rsid w:val="007E3B24"/>
    <w:rsid w:val="007F6217"/>
    <w:rsid w:val="007F7771"/>
    <w:rsid w:val="008248CC"/>
    <w:rsid w:val="00834D48"/>
    <w:rsid w:val="00842A73"/>
    <w:rsid w:val="0084732C"/>
    <w:rsid w:val="00851521"/>
    <w:rsid w:val="00856039"/>
    <w:rsid w:val="0085722B"/>
    <w:rsid w:val="00861776"/>
    <w:rsid w:val="00864C38"/>
    <w:rsid w:val="0086565F"/>
    <w:rsid w:val="0087126F"/>
    <w:rsid w:val="00873869"/>
    <w:rsid w:val="00881CC3"/>
    <w:rsid w:val="00885DDF"/>
    <w:rsid w:val="0088699E"/>
    <w:rsid w:val="008873E5"/>
    <w:rsid w:val="00891EA5"/>
    <w:rsid w:val="00892A71"/>
    <w:rsid w:val="00894539"/>
    <w:rsid w:val="008A4822"/>
    <w:rsid w:val="008A693D"/>
    <w:rsid w:val="008A7CF1"/>
    <w:rsid w:val="008B3340"/>
    <w:rsid w:val="008B451A"/>
    <w:rsid w:val="008B7ED4"/>
    <w:rsid w:val="008C0ECE"/>
    <w:rsid w:val="008C33D1"/>
    <w:rsid w:val="008C3922"/>
    <w:rsid w:val="008C44AE"/>
    <w:rsid w:val="008C4F4F"/>
    <w:rsid w:val="008D0CE1"/>
    <w:rsid w:val="008D5312"/>
    <w:rsid w:val="008E0658"/>
    <w:rsid w:val="008E2960"/>
    <w:rsid w:val="008E5773"/>
    <w:rsid w:val="008F261A"/>
    <w:rsid w:val="008F292A"/>
    <w:rsid w:val="008F369F"/>
    <w:rsid w:val="008F3E11"/>
    <w:rsid w:val="008F6F33"/>
    <w:rsid w:val="00901FB3"/>
    <w:rsid w:val="00903AE0"/>
    <w:rsid w:val="00905F85"/>
    <w:rsid w:val="0091045D"/>
    <w:rsid w:val="0092570B"/>
    <w:rsid w:val="009306FB"/>
    <w:rsid w:val="00930906"/>
    <w:rsid w:val="00931FB7"/>
    <w:rsid w:val="009433C9"/>
    <w:rsid w:val="00945DC2"/>
    <w:rsid w:val="00951256"/>
    <w:rsid w:val="00951E89"/>
    <w:rsid w:val="00952589"/>
    <w:rsid w:val="009553B0"/>
    <w:rsid w:val="009662D6"/>
    <w:rsid w:val="00971A03"/>
    <w:rsid w:val="00972FA4"/>
    <w:rsid w:val="00976F10"/>
    <w:rsid w:val="009A1260"/>
    <w:rsid w:val="009A1D56"/>
    <w:rsid w:val="009A596D"/>
    <w:rsid w:val="009A5FF0"/>
    <w:rsid w:val="009B1E5E"/>
    <w:rsid w:val="009B4C0E"/>
    <w:rsid w:val="009B4FAE"/>
    <w:rsid w:val="009B50C3"/>
    <w:rsid w:val="009C3765"/>
    <w:rsid w:val="009C3AE0"/>
    <w:rsid w:val="009C3C61"/>
    <w:rsid w:val="009C622D"/>
    <w:rsid w:val="009C659E"/>
    <w:rsid w:val="009D3E2A"/>
    <w:rsid w:val="009D5E89"/>
    <w:rsid w:val="009D7566"/>
    <w:rsid w:val="00A00558"/>
    <w:rsid w:val="00A005E5"/>
    <w:rsid w:val="00A054AD"/>
    <w:rsid w:val="00A15CC7"/>
    <w:rsid w:val="00A23666"/>
    <w:rsid w:val="00A330E7"/>
    <w:rsid w:val="00A42F92"/>
    <w:rsid w:val="00A458ED"/>
    <w:rsid w:val="00A45D2C"/>
    <w:rsid w:val="00A559D7"/>
    <w:rsid w:val="00A70167"/>
    <w:rsid w:val="00A735A8"/>
    <w:rsid w:val="00A7625D"/>
    <w:rsid w:val="00A84587"/>
    <w:rsid w:val="00A86986"/>
    <w:rsid w:val="00AA0F43"/>
    <w:rsid w:val="00AB099E"/>
    <w:rsid w:val="00AB133A"/>
    <w:rsid w:val="00AB16E0"/>
    <w:rsid w:val="00AB55B9"/>
    <w:rsid w:val="00AB7A84"/>
    <w:rsid w:val="00AC1CFA"/>
    <w:rsid w:val="00AC269C"/>
    <w:rsid w:val="00AC36A3"/>
    <w:rsid w:val="00AC370F"/>
    <w:rsid w:val="00AC6615"/>
    <w:rsid w:val="00AD3A49"/>
    <w:rsid w:val="00AD5868"/>
    <w:rsid w:val="00AE1E27"/>
    <w:rsid w:val="00AE4583"/>
    <w:rsid w:val="00AE5ACD"/>
    <w:rsid w:val="00AF10E7"/>
    <w:rsid w:val="00B002AB"/>
    <w:rsid w:val="00B03C56"/>
    <w:rsid w:val="00B07483"/>
    <w:rsid w:val="00B11DF5"/>
    <w:rsid w:val="00B330FE"/>
    <w:rsid w:val="00B35D64"/>
    <w:rsid w:val="00B47ADC"/>
    <w:rsid w:val="00B51701"/>
    <w:rsid w:val="00B57502"/>
    <w:rsid w:val="00B63D7D"/>
    <w:rsid w:val="00B77A20"/>
    <w:rsid w:val="00B82379"/>
    <w:rsid w:val="00B921A8"/>
    <w:rsid w:val="00B97E3D"/>
    <w:rsid w:val="00BA0630"/>
    <w:rsid w:val="00BA18D8"/>
    <w:rsid w:val="00BA73AB"/>
    <w:rsid w:val="00BB0CCD"/>
    <w:rsid w:val="00BB4A22"/>
    <w:rsid w:val="00BC2622"/>
    <w:rsid w:val="00BC4C2B"/>
    <w:rsid w:val="00BD17E0"/>
    <w:rsid w:val="00BD7985"/>
    <w:rsid w:val="00BE2A4C"/>
    <w:rsid w:val="00BE2A66"/>
    <w:rsid w:val="00BE2AB0"/>
    <w:rsid w:val="00BE5A72"/>
    <w:rsid w:val="00BE7BFC"/>
    <w:rsid w:val="00C00A4D"/>
    <w:rsid w:val="00C104E1"/>
    <w:rsid w:val="00C1262A"/>
    <w:rsid w:val="00C15AD4"/>
    <w:rsid w:val="00C2478D"/>
    <w:rsid w:val="00C25AAC"/>
    <w:rsid w:val="00C27CF4"/>
    <w:rsid w:val="00C332BD"/>
    <w:rsid w:val="00C5479C"/>
    <w:rsid w:val="00C57EEB"/>
    <w:rsid w:val="00C57F3A"/>
    <w:rsid w:val="00C6056B"/>
    <w:rsid w:val="00C65B0D"/>
    <w:rsid w:val="00C74E6E"/>
    <w:rsid w:val="00C774CF"/>
    <w:rsid w:val="00C7795C"/>
    <w:rsid w:val="00C87C69"/>
    <w:rsid w:val="00C97171"/>
    <w:rsid w:val="00CA3BB3"/>
    <w:rsid w:val="00CB69A0"/>
    <w:rsid w:val="00CB6C72"/>
    <w:rsid w:val="00CB749F"/>
    <w:rsid w:val="00CC4D2F"/>
    <w:rsid w:val="00CC70D8"/>
    <w:rsid w:val="00CD09B3"/>
    <w:rsid w:val="00CD29F3"/>
    <w:rsid w:val="00CD4F0B"/>
    <w:rsid w:val="00CE3D35"/>
    <w:rsid w:val="00CF29E7"/>
    <w:rsid w:val="00CF352C"/>
    <w:rsid w:val="00CF3F86"/>
    <w:rsid w:val="00D01829"/>
    <w:rsid w:val="00D02354"/>
    <w:rsid w:val="00D11617"/>
    <w:rsid w:val="00D13571"/>
    <w:rsid w:val="00D14F37"/>
    <w:rsid w:val="00D30752"/>
    <w:rsid w:val="00D3447D"/>
    <w:rsid w:val="00D4109D"/>
    <w:rsid w:val="00D42F81"/>
    <w:rsid w:val="00D47858"/>
    <w:rsid w:val="00D56FD7"/>
    <w:rsid w:val="00D712DE"/>
    <w:rsid w:val="00D722F1"/>
    <w:rsid w:val="00D80531"/>
    <w:rsid w:val="00D81A57"/>
    <w:rsid w:val="00D8315C"/>
    <w:rsid w:val="00D93528"/>
    <w:rsid w:val="00D95C8B"/>
    <w:rsid w:val="00D971E1"/>
    <w:rsid w:val="00DB2BCC"/>
    <w:rsid w:val="00DC2F1B"/>
    <w:rsid w:val="00DD0A97"/>
    <w:rsid w:val="00DD3176"/>
    <w:rsid w:val="00DD3F23"/>
    <w:rsid w:val="00DD4D55"/>
    <w:rsid w:val="00DF5F99"/>
    <w:rsid w:val="00DF7D2D"/>
    <w:rsid w:val="00E00220"/>
    <w:rsid w:val="00E10B5C"/>
    <w:rsid w:val="00E24242"/>
    <w:rsid w:val="00E249D3"/>
    <w:rsid w:val="00E25494"/>
    <w:rsid w:val="00E30B2A"/>
    <w:rsid w:val="00E33261"/>
    <w:rsid w:val="00E44825"/>
    <w:rsid w:val="00E44871"/>
    <w:rsid w:val="00E54530"/>
    <w:rsid w:val="00E54DB8"/>
    <w:rsid w:val="00E57D03"/>
    <w:rsid w:val="00E621F1"/>
    <w:rsid w:val="00E637F3"/>
    <w:rsid w:val="00E63A1B"/>
    <w:rsid w:val="00E658B3"/>
    <w:rsid w:val="00E668C1"/>
    <w:rsid w:val="00E76891"/>
    <w:rsid w:val="00E917E9"/>
    <w:rsid w:val="00E9192C"/>
    <w:rsid w:val="00E94595"/>
    <w:rsid w:val="00E94AD9"/>
    <w:rsid w:val="00EA2E3E"/>
    <w:rsid w:val="00EA3443"/>
    <w:rsid w:val="00EA56EE"/>
    <w:rsid w:val="00EB07BE"/>
    <w:rsid w:val="00EB0DCA"/>
    <w:rsid w:val="00EC5230"/>
    <w:rsid w:val="00ED26B1"/>
    <w:rsid w:val="00ED33CD"/>
    <w:rsid w:val="00EE39FD"/>
    <w:rsid w:val="00EF4885"/>
    <w:rsid w:val="00F11256"/>
    <w:rsid w:val="00F14765"/>
    <w:rsid w:val="00F14822"/>
    <w:rsid w:val="00F252E4"/>
    <w:rsid w:val="00F31108"/>
    <w:rsid w:val="00F31EA6"/>
    <w:rsid w:val="00F34586"/>
    <w:rsid w:val="00F410EE"/>
    <w:rsid w:val="00F47F22"/>
    <w:rsid w:val="00F5127A"/>
    <w:rsid w:val="00F51BFA"/>
    <w:rsid w:val="00F70C93"/>
    <w:rsid w:val="00F7132F"/>
    <w:rsid w:val="00F75123"/>
    <w:rsid w:val="00F776A8"/>
    <w:rsid w:val="00F80C92"/>
    <w:rsid w:val="00F82DE3"/>
    <w:rsid w:val="00F85081"/>
    <w:rsid w:val="00F857EB"/>
    <w:rsid w:val="00F85B43"/>
    <w:rsid w:val="00F86770"/>
    <w:rsid w:val="00F9769C"/>
    <w:rsid w:val="00FA0C2F"/>
    <w:rsid w:val="00FA5C0D"/>
    <w:rsid w:val="00FA7F2F"/>
    <w:rsid w:val="00FB059A"/>
    <w:rsid w:val="00FB05A0"/>
    <w:rsid w:val="00FB1DEE"/>
    <w:rsid w:val="00FD2D37"/>
    <w:rsid w:val="00FD2E1B"/>
    <w:rsid w:val="00FD6CAE"/>
    <w:rsid w:val="00FE2CC0"/>
    <w:rsid w:val="00FE7CC1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1A4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rsid w:val="002046F2"/>
    <w:pPr>
      <w:keepNext/>
      <w:numPr>
        <w:numId w:val="18"/>
      </w:numPr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0"/>
    <w:next w:val="a0"/>
    <w:link w:val="20"/>
    <w:unhideWhenUsed/>
    <w:qFormat/>
    <w:rsid w:val="00E917E9"/>
    <w:pPr>
      <w:keepNext/>
      <w:numPr>
        <w:ilvl w:val="1"/>
        <w:numId w:val="18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0"/>
    <w:unhideWhenUsed/>
    <w:qFormat/>
    <w:rsid w:val="00E917E9"/>
    <w:pPr>
      <w:keepNext/>
      <w:numPr>
        <w:ilvl w:val="2"/>
        <w:numId w:val="18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275496"/>
    <w:rPr>
      <w:rFonts w:ascii="Arial" w:eastAsia="ＭＳ ゴシック" w:hAnsi="Arial"/>
      <w:sz w:val="18"/>
      <w:szCs w:val="18"/>
    </w:rPr>
  </w:style>
  <w:style w:type="paragraph" w:styleId="a">
    <w:name w:val="List Bullet"/>
    <w:basedOn w:val="a0"/>
    <w:rsid w:val="00E249D3"/>
    <w:pPr>
      <w:numPr>
        <w:numId w:val="5"/>
      </w:numPr>
      <w:spacing w:beforeLines="20" w:before="20" w:afterLines="20" w:after="20" w:line="320" w:lineRule="atLeast"/>
      <w:contextualSpacing/>
    </w:pPr>
  </w:style>
  <w:style w:type="numbering" w:customStyle="1" w:styleId="1">
    <w:name w:val="箇条書き1"/>
    <w:basedOn w:val="a3"/>
    <w:rsid w:val="0074568A"/>
    <w:pPr>
      <w:numPr>
        <w:numId w:val="3"/>
      </w:numPr>
    </w:pPr>
  </w:style>
  <w:style w:type="paragraph" w:styleId="a5">
    <w:name w:val="header"/>
    <w:basedOn w:val="a0"/>
    <w:link w:val="a6"/>
    <w:rsid w:val="00C332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rsid w:val="00C332BD"/>
    <w:rPr>
      <w:kern w:val="2"/>
      <w:sz w:val="21"/>
      <w:szCs w:val="24"/>
    </w:rPr>
  </w:style>
  <w:style w:type="paragraph" w:styleId="a7">
    <w:name w:val="footer"/>
    <w:basedOn w:val="a0"/>
    <w:link w:val="a8"/>
    <w:uiPriority w:val="99"/>
    <w:rsid w:val="00C332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C332BD"/>
    <w:rPr>
      <w:kern w:val="2"/>
      <w:sz w:val="21"/>
      <w:szCs w:val="24"/>
    </w:rPr>
  </w:style>
  <w:style w:type="paragraph" w:styleId="a9">
    <w:name w:val="Date"/>
    <w:basedOn w:val="a0"/>
    <w:next w:val="a0"/>
    <w:link w:val="aa"/>
    <w:rsid w:val="00293D2D"/>
  </w:style>
  <w:style w:type="character" w:customStyle="1" w:styleId="aa">
    <w:name w:val="日付 (文字)"/>
    <w:basedOn w:val="a1"/>
    <w:link w:val="a9"/>
    <w:rsid w:val="00293D2D"/>
    <w:rPr>
      <w:kern w:val="2"/>
      <w:sz w:val="21"/>
      <w:szCs w:val="24"/>
    </w:rPr>
  </w:style>
  <w:style w:type="paragraph" w:styleId="ab">
    <w:name w:val="List Paragraph"/>
    <w:basedOn w:val="a0"/>
    <w:uiPriority w:val="34"/>
    <w:qFormat/>
    <w:rsid w:val="00541706"/>
    <w:pPr>
      <w:ind w:leftChars="400" w:left="840"/>
    </w:pPr>
    <w:rPr>
      <w:rFonts w:asciiTheme="minorHAnsi" w:eastAsiaTheme="minorEastAsia" w:hAnsiTheme="minorHAnsi" w:cstheme="minorBidi"/>
      <w:szCs w:val="21"/>
    </w:rPr>
  </w:style>
  <w:style w:type="character" w:customStyle="1" w:styleId="11">
    <w:name w:val="見出し 1 (文字)"/>
    <w:basedOn w:val="a1"/>
    <w:link w:val="10"/>
    <w:rsid w:val="002046F2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20">
    <w:name w:val="見出し 2 (文字)"/>
    <w:basedOn w:val="a1"/>
    <w:link w:val="2"/>
    <w:rsid w:val="00E917E9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30">
    <w:name w:val="見出し 3 (文字)"/>
    <w:basedOn w:val="a1"/>
    <w:link w:val="3"/>
    <w:rsid w:val="00E917E9"/>
    <w:rPr>
      <w:rFonts w:asciiTheme="majorHAnsi" w:eastAsiaTheme="majorEastAsia" w:hAnsiTheme="majorHAnsi" w:cstheme="majorBidi"/>
      <w:kern w:val="2"/>
      <w:sz w:val="21"/>
      <w:szCs w:val="24"/>
    </w:rPr>
  </w:style>
  <w:style w:type="character" w:styleId="ac">
    <w:name w:val="annotation reference"/>
    <w:basedOn w:val="a1"/>
    <w:rsid w:val="007E3B24"/>
    <w:rPr>
      <w:sz w:val="18"/>
      <w:szCs w:val="18"/>
    </w:rPr>
  </w:style>
  <w:style w:type="paragraph" w:styleId="ad">
    <w:name w:val="annotation text"/>
    <w:basedOn w:val="a0"/>
    <w:link w:val="ae"/>
    <w:rsid w:val="007E3B24"/>
    <w:pPr>
      <w:jc w:val="left"/>
    </w:pPr>
  </w:style>
  <w:style w:type="character" w:customStyle="1" w:styleId="ae">
    <w:name w:val="コメント文字列 (文字)"/>
    <w:basedOn w:val="a1"/>
    <w:link w:val="ad"/>
    <w:rsid w:val="007E3B24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7E3B24"/>
    <w:rPr>
      <w:b/>
      <w:bCs/>
    </w:rPr>
  </w:style>
  <w:style w:type="character" w:customStyle="1" w:styleId="af0">
    <w:name w:val="コメント内容 (文字)"/>
    <w:basedOn w:val="ae"/>
    <w:link w:val="af"/>
    <w:rsid w:val="007E3B24"/>
    <w:rPr>
      <w:b/>
      <w:bCs/>
      <w:kern w:val="2"/>
      <w:sz w:val="21"/>
      <w:szCs w:val="24"/>
    </w:rPr>
  </w:style>
  <w:style w:type="paragraph" w:styleId="af1">
    <w:name w:val="Revision"/>
    <w:hidden/>
    <w:uiPriority w:val="99"/>
    <w:semiHidden/>
    <w:rsid w:val="007E3B24"/>
    <w:rPr>
      <w:kern w:val="2"/>
      <w:sz w:val="21"/>
      <w:szCs w:val="24"/>
    </w:rPr>
  </w:style>
  <w:style w:type="table" w:styleId="af2">
    <w:name w:val="Table Grid"/>
    <w:basedOn w:val="a2"/>
    <w:rsid w:val="000C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1A4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rsid w:val="002046F2"/>
    <w:pPr>
      <w:keepNext/>
      <w:numPr>
        <w:numId w:val="18"/>
      </w:numPr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0"/>
    <w:next w:val="a0"/>
    <w:link w:val="20"/>
    <w:unhideWhenUsed/>
    <w:qFormat/>
    <w:rsid w:val="00E917E9"/>
    <w:pPr>
      <w:keepNext/>
      <w:numPr>
        <w:ilvl w:val="1"/>
        <w:numId w:val="18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0"/>
    <w:unhideWhenUsed/>
    <w:qFormat/>
    <w:rsid w:val="00E917E9"/>
    <w:pPr>
      <w:keepNext/>
      <w:numPr>
        <w:ilvl w:val="2"/>
        <w:numId w:val="18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275496"/>
    <w:rPr>
      <w:rFonts w:ascii="Arial" w:eastAsia="ＭＳ ゴシック" w:hAnsi="Arial"/>
      <w:sz w:val="18"/>
      <w:szCs w:val="18"/>
    </w:rPr>
  </w:style>
  <w:style w:type="paragraph" w:styleId="a">
    <w:name w:val="List Bullet"/>
    <w:basedOn w:val="a0"/>
    <w:rsid w:val="00E249D3"/>
    <w:pPr>
      <w:numPr>
        <w:numId w:val="5"/>
      </w:numPr>
      <w:spacing w:beforeLines="20" w:before="20" w:afterLines="20" w:after="20" w:line="320" w:lineRule="atLeast"/>
      <w:contextualSpacing/>
    </w:pPr>
  </w:style>
  <w:style w:type="numbering" w:customStyle="1" w:styleId="1">
    <w:name w:val="箇条書き1"/>
    <w:basedOn w:val="a3"/>
    <w:rsid w:val="0074568A"/>
    <w:pPr>
      <w:numPr>
        <w:numId w:val="3"/>
      </w:numPr>
    </w:pPr>
  </w:style>
  <w:style w:type="paragraph" w:styleId="a5">
    <w:name w:val="header"/>
    <w:basedOn w:val="a0"/>
    <w:link w:val="a6"/>
    <w:rsid w:val="00C332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rsid w:val="00C332BD"/>
    <w:rPr>
      <w:kern w:val="2"/>
      <w:sz w:val="21"/>
      <w:szCs w:val="24"/>
    </w:rPr>
  </w:style>
  <w:style w:type="paragraph" w:styleId="a7">
    <w:name w:val="footer"/>
    <w:basedOn w:val="a0"/>
    <w:link w:val="a8"/>
    <w:uiPriority w:val="99"/>
    <w:rsid w:val="00C332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C332BD"/>
    <w:rPr>
      <w:kern w:val="2"/>
      <w:sz w:val="21"/>
      <w:szCs w:val="24"/>
    </w:rPr>
  </w:style>
  <w:style w:type="paragraph" w:styleId="a9">
    <w:name w:val="Date"/>
    <w:basedOn w:val="a0"/>
    <w:next w:val="a0"/>
    <w:link w:val="aa"/>
    <w:rsid w:val="00293D2D"/>
  </w:style>
  <w:style w:type="character" w:customStyle="1" w:styleId="aa">
    <w:name w:val="日付 (文字)"/>
    <w:basedOn w:val="a1"/>
    <w:link w:val="a9"/>
    <w:rsid w:val="00293D2D"/>
    <w:rPr>
      <w:kern w:val="2"/>
      <w:sz w:val="21"/>
      <w:szCs w:val="24"/>
    </w:rPr>
  </w:style>
  <w:style w:type="paragraph" w:styleId="ab">
    <w:name w:val="List Paragraph"/>
    <w:basedOn w:val="a0"/>
    <w:uiPriority w:val="34"/>
    <w:qFormat/>
    <w:rsid w:val="00541706"/>
    <w:pPr>
      <w:ind w:leftChars="400" w:left="840"/>
    </w:pPr>
    <w:rPr>
      <w:rFonts w:asciiTheme="minorHAnsi" w:eastAsiaTheme="minorEastAsia" w:hAnsiTheme="minorHAnsi" w:cstheme="minorBidi"/>
      <w:szCs w:val="21"/>
    </w:rPr>
  </w:style>
  <w:style w:type="character" w:customStyle="1" w:styleId="11">
    <w:name w:val="見出し 1 (文字)"/>
    <w:basedOn w:val="a1"/>
    <w:link w:val="10"/>
    <w:rsid w:val="002046F2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20">
    <w:name w:val="見出し 2 (文字)"/>
    <w:basedOn w:val="a1"/>
    <w:link w:val="2"/>
    <w:rsid w:val="00E917E9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30">
    <w:name w:val="見出し 3 (文字)"/>
    <w:basedOn w:val="a1"/>
    <w:link w:val="3"/>
    <w:rsid w:val="00E917E9"/>
    <w:rPr>
      <w:rFonts w:asciiTheme="majorHAnsi" w:eastAsiaTheme="majorEastAsia" w:hAnsiTheme="majorHAnsi" w:cstheme="majorBidi"/>
      <w:kern w:val="2"/>
      <w:sz w:val="21"/>
      <w:szCs w:val="24"/>
    </w:rPr>
  </w:style>
  <w:style w:type="character" w:styleId="ac">
    <w:name w:val="annotation reference"/>
    <w:basedOn w:val="a1"/>
    <w:rsid w:val="007E3B24"/>
    <w:rPr>
      <w:sz w:val="18"/>
      <w:szCs w:val="18"/>
    </w:rPr>
  </w:style>
  <w:style w:type="paragraph" w:styleId="ad">
    <w:name w:val="annotation text"/>
    <w:basedOn w:val="a0"/>
    <w:link w:val="ae"/>
    <w:rsid w:val="007E3B24"/>
    <w:pPr>
      <w:jc w:val="left"/>
    </w:pPr>
  </w:style>
  <w:style w:type="character" w:customStyle="1" w:styleId="ae">
    <w:name w:val="コメント文字列 (文字)"/>
    <w:basedOn w:val="a1"/>
    <w:link w:val="ad"/>
    <w:rsid w:val="007E3B24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7E3B24"/>
    <w:rPr>
      <w:b/>
      <w:bCs/>
    </w:rPr>
  </w:style>
  <w:style w:type="character" w:customStyle="1" w:styleId="af0">
    <w:name w:val="コメント内容 (文字)"/>
    <w:basedOn w:val="ae"/>
    <w:link w:val="af"/>
    <w:rsid w:val="007E3B24"/>
    <w:rPr>
      <w:b/>
      <w:bCs/>
      <w:kern w:val="2"/>
      <w:sz w:val="21"/>
      <w:szCs w:val="24"/>
    </w:rPr>
  </w:style>
  <w:style w:type="paragraph" w:styleId="af1">
    <w:name w:val="Revision"/>
    <w:hidden/>
    <w:uiPriority w:val="99"/>
    <w:semiHidden/>
    <w:rsid w:val="007E3B24"/>
    <w:rPr>
      <w:kern w:val="2"/>
      <w:sz w:val="21"/>
      <w:szCs w:val="24"/>
    </w:rPr>
  </w:style>
  <w:style w:type="table" w:styleId="af2">
    <w:name w:val="Table Grid"/>
    <w:basedOn w:val="a2"/>
    <w:rsid w:val="000C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go\Documents\templates\&#31623;&#26465;&#26360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箇条書.dotx</Template>
  <TotalTime>242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sogo</dc:creator>
  <cp:lastModifiedBy>Jie MEI</cp:lastModifiedBy>
  <cp:revision>27</cp:revision>
  <cp:lastPrinted>2017-11-09T08:10:00Z</cp:lastPrinted>
  <dcterms:created xsi:type="dcterms:W3CDTF">2015-11-03T14:10:00Z</dcterms:created>
  <dcterms:modified xsi:type="dcterms:W3CDTF">2017-11-22T03:40:00Z</dcterms:modified>
</cp:coreProperties>
</file>